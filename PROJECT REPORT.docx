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Pr="00013532" w:rsidRDefault="00013532" w:rsidP="00013532">
                                  <w:pPr>
                                    <w:jc w:val="center"/>
                                    <w:rPr>
                                      <w:rFonts w:ascii="Segoe UI Light" w:hAnsi="Segoe UI Light" w:cs="Segoe UI Light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  <w:lang w:val="en-IN"/>
                                    </w:rPr>
                                  </w:pPr>
                                  <w:r w:rsidRPr="0001353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  <w:lang w:val="en-IN"/>
                                    </w:rPr>
                                    <w:t>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295275" y="7006304"/>
                                <a:ext cx="5911850" cy="16614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3532" w:rsidRP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013532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By:</w:t>
                                  </w:r>
                                </w:p>
                                <w:p w:rsid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Pooja Sreenivasan,</w:t>
                                  </w:r>
                                </w:p>
                                <w:p w:rsid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T.K.M. College of Engineering,</w:t>
                                  </w:r>
                                  <w:r w:rsidR="00B75718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Kollam,</w:t>
                                  </w:r>
                                </w:p>
                                <w:p w:rsid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Year-1,</w:t>
                                  </w:r>
                                </w:p>
                                <w:p w:rsid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Branch-Computer Science and Engineering.</w:t>
                                  </w:r>
                                </w:p>
                                <w:p w:rsidR="00013532" w:rsidRPr="00013532" w:rsidRDefault="00013532" w:rsidP="00013532">
                                  <w:pPr>
                                    <w:spacing w:after="0"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</w:p>
                                <w:p w:rsidR="00013532" w:rsidRPr="00013532" w:rsidRDefault="00013532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Pr="00013532" w:rsidRDefault="00013532" w:rsidP="00013532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IN"/>
                              </w:rPr>
                            </w:pPr>
                            <w:r w:rsidRPr="00013532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IN"/>
                              </w:rPr>
                              <w:t>PROJECT REPORT</w:t>
                            </w:r>
                          </w:p>
                        </w:txbxContent>
                      </v:textbox>
                    </v:shape>
                    <v:shape id="Text Box 2" o:spid="_x0000_s1029" type="#_x0000_t202" style="position:absolute;left:2952;top:70063;width:59119;height:16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013532" w:rsidRP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13532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By:</w:t>
                            </w:r>
                          </w:p>
                          <w:p w:rsid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Pooja Sreenivasan,</w:t>
                            </w:r>
                          </w:p>
                          <w:p w:rsid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T.K.M. College of Engineering,</w:t>
                            </w:r>
                            <w:r w:rsidR="00B75718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Kollam,</w:t>
                            </w:r>
                          </w:p>
                          <w:p w:rsid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Year-1,</w:t>
                            </w:r>
                          </w:p>
                          <w:p w:rsid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Branch-Computer Science and Engineering.</w:t>
                            </w:r>
                          </w:p>
                          <w:p w:rsidR="00013532" w:rsidRPr="00013532" w:rsidRDefault="00013532" w:rsidP="00013532">
                            <w:pPr>
                              <w:spacing w:after="0"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:rsidR="00013532" w:rsidRPr="00013532" w:rsidRDefault="0001353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772ECC" w:rsidRDefault="00963E7D">
          <w:pPr>
            <w:spacing w:after="70"/>
          </w:pPr>
          <w:r>
            <w:br w:type="page"/>
          </w:r>
        </w:p>
      </w:sdtContent>
    </w:sdt>
    <w:p w:rsidR="00772ECC" w:rsidRDefault="00730DA2" w:rsidP="005C302E">
      <w:pPr>
        <w:pStyle w:val="Heading1"/>
        <w:numPr>
          <w:ilvl w:val="0"/>
          <w:numId w:val="2"/>
        </w:numPr>
      </w:pPr>
      <w:r>
        <w:lastRenderedPageBreak/>
        <w:t>M</w:t>
      </w:r>
      <w:bookmarkStart w:id="2" w:name="_Live_layout_and"/>
      <w:bookmarkEnd w:id="2"/>
      <w:r>
        <w:t xml:space="preserve">L </w:t>
      </w:r>
      <w:r w:rsidR="005C302E">
        <w:t>Project-</w:t>
      </w:r>
    </w:p>
    <w:p w:rsidR="005C302E" w:rsidRDefault="005C302E" w:rsidP="005C302E">
      <w:r>
        <w:t>The project is a weather predicting model that predicts the average temperature of a given year in India.</w:t>
      </w:r>
    </w:p>
    <w:p w:rsidR="005C302E" w:rsidRDefault="00B75718" w:rsidP="005C302E">
      <w:r>
        <w:t>Input:</w:t>
      </w:r>
      <w:r w:rsidR="005C302E">
        <w:t xml:space="preserve"> A year</w:t>
      </w:r>
    </w:p>
    <w:p w:rsidR="005C302E" w:rsidRDefault="00B75718" w:rsidP="005C302E">
      <w:r>
        <w:t>Output:</w:t>
      </w:r>
      <w:r w:rsidR="005C302E">
        <w:t xml:space="preserve"> Average Temperature in Celsius</w:t>
      </w:r>
    </w:p>
    <w:p w:rsidR="00772ECC" w:rsidRDefault="005C302E" w:rsidP="005C302E">
      <w:r>
        <w:t xml:space="preserve">Dataset </w:t>
      </w:r>
      <w:r w:rsidR="00B75718">
        <w:t>used:</w:t>
      </w:r>
      <w:r>
        <w:t xml:space="preserve"> Weather data in India from 1901 to </w:t>
      </w:r>
      <w:r w:rsidRPr="005C302E">
        <w:t>2017</w:t>
      </w:r>
      <w:r>
        <w:t>.csv</w:t>
      </w:r>
    </w:p>
    <w:p w:rsidR="005C302E" w:rsidRDefault="005C302E" w:rsidP="005C302E">
      <w:pPr>
        <w:pStyle w:val="Heading1"/>
        <w:numPr>
          <w:ilvl w:val="0"/>
          <w:numId w:val="2"/>
        </w:numPr>
        <w:ind w:left="630"/>
      </w:pPr>
      <w:r>
        <w:t>ML Model-</w:t>
      </w:r>
    </w:p>
    <w:p w:rsidR="005C302E" w:rsidRDefault="005C302E" w:rsidP="005C302E">
      <w:r>
        <w:t xml:space="preserve">Link for .ipynb notebook- </w:t>
      </w:r>
      <w:hyperlink r:id="rId10" w:history="1">
        <w:r w:rsidRPr="00DA4131">
          <w:rPr>
            <w:rStyle w:val="Hyperlink"/>
          </w:rPr>
          <w:t>https://colab.research.google.com/drive/1b4vU7R4ggXtWNFhL03hhc19x9s-RyiEQ?usp=sharing</w:t>
        </w:r>
      </w:hyperlink>
    </w:p>
    <w:p w:rsidR="005C302E" w:rsidRDefault="005C302E" w:rsidP="005C302E">
      <w:r>
        <w:t>Python code: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df=pd.read_csv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'/content/sample_data/Weather Data in India from 1901 to 2017.csv'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df=df.drop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columns=</w:t>
      </w:r>
      <w:r w:rsidRPr="00730DA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'Unnamed: 0'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 = df.iloc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118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.values 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x=x.reshape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 = df.iloc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[:,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.values</w:t>
      </w:r>
    </w:p>
    <w:p w:rsidR="005C302E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</w:p>
    <w:p w:rsidR="005C302E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sklearn.model_selection </w:t>
      </w: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train_test_split</w:t>
      </w:r>
    </w:p>
    <w:p w:rsidR="005C302E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x_train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x_test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y_train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y_test = train_test_split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random_state = </w:t>
      </w:r>
      <w:r w:rsidRPr="00730DA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sklearn.linear_model </w:t>
      </w:r>
      <w:r w:rsidRPr="00730DA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LinearRegression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 = LinearRegression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5C302E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model.fit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model.fit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_train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30DA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_train</w:t>
      </w:r>
      <w:r w:rsidRPr="00730DA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C302E" w:rsidRPr="00730DA2" w:rsidRDefault="005C302E" w:rsidP="005C30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C302E" w:rsidRDefault="005C302E" w:rsidP="005C302E"/>
    <w:p w:rsidR="005C302E" w:rsidRPr="005C302E" w:rsidRDefault="005C302E" w:rsidP="005C302E"/>
    <w:p w:rsidR="00772ECC" w:rsidRDefault="005C302E">
      <w:pPr>
        <w:pStyle w:val="Heading1"/>
        <w:numPr>
          <w:ilvl w:val="0"/>
          <w:numId w:val="2"/>
        </w:numPr>
        <w:ind w:left="630"/>
      </w:pPr>
      <w:r>
        <w:lastRenderedPageBreak/>
        <w:t>Deployment</w:t>
      </w:r>
    </w:p>
    <w:p w:rsidR="005C302E" w:rsidRDefault="005C302E" w:rsidP="005C302E">
      <w:pPr>
        <w:spacing w:after="0" w:line="240" w:lineRule="auto"/>
      </w:pPr>
      <w:r>
        <w:t>Deployment of the model is done using Heroku and Streamlit.</w:t>
      </w:r>
    </w:p>
    <w:p w:rsidR="00B50557" w:rsidRPr="005C302E" w:rsidRDefault="005C302E" w:rsidP="005C302E">
      <w:pPr>
        <w:spacing w:after="0" w:line="240" w:lineRule="auto"/>
      </w:pPr>
      <w:r>
        <w:t>Heroku is a cloud platform that developers use to deploy, manage and scale modern apps.</w:t>
      </w:r>
    </w:p>
    <w:p w:rsidR="00772ECC" w:rsidRDefault="00B50557">
      <w:pPr>
        <w:pStyle w:val="Heading1"/>
        <w:numPr>
          <w:ilvl w:val="0"/>
          <w:numId w:val="2"/>
        </w:numPr>
        <w:ind w:left="630"/>
      </w:pPr>
      <w:bookmarkStart w:id="3" w:name="_Read_mode"/>
      <w:bookmarkEnd w:id="3"/>
      <w:r>
        <w:t>Steps of Deployment</w:t>
      </w:r>
    </w:p>
    <w:p w:rsidR="00B50557" w:rsidRPr="00B50557" w:rsidRDefault="00B50557" w:rsidP="00B50557">
      <w:r>
        <w:t>A file called ‘Weather Prediction’ is created and the machine learning model is saved to it used joblib module.</w:t>
      </w:r>
    </w:p>
    <w:p w:rsidR="00B50557" w:rsidRPr="00B50557" w:rsidRDefault="00B50557" w:rsidP="00B50557">
      <w:pPr>
        <w:pStyle w:val="ListParagraph"/>
        <w:shd w:val="clear" w:color="auto" w:fill="1E1E1E"/>
        <w:spacing w:after="0" w:line="285" w:lineRule="atLeast"/>
        <w:ind w:left="502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joblib</w:t>
      </w:r>
    </w:p>
    <w:p w:rsidR="00B50557" w:rsidRPr="00B50557" w:rsidRDefault="00B50557" w:rsidP="00B50557">
      <w:pPr>
        <w:pStyle w:val="ListParagraph"/>
        <w:shd w:val="clear" w:color="auto" w:fill="1E1E1E"/>
        <w:spacing w:after="0" w:line="285" w:lineRule="atLeast"/>
        <w:ind w:left="502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joblib.dump</w:t>
      </w:r>
      <w:r w:rsidRPr="00B5055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</w:t>
      </w:r>
      <w:r w:rsidRPr="00B5055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055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'Weather Prediction'</w:t>
      </w:r>
      <w:r w:rsidRPr="00B5055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0557" w:rsidRDefault="00B50557" w:rsidP="00B50557">
      <w:r>
        <w:t>For temporary deployment:</w:t>
      </w:r>
    </w:p>
    <w:p w:rsidR="00B50557" w:rsidRDefault="00B50557" w:rsidP="00B5055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 install streamlit 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–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quiet</w:t>
      </w:r>
    </w:p>
    <w:p w:rsid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%%writefile app.py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import streamlit as st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import joblib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 = joblib.load('Weather Prediction')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st.title('WEATHER PREDICTOR')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ip = st.text_input('Enter a Year',value=0)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op = model.predict([[ip]])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if st.button('Predict'):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st.title(op[0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])</w:t>
      </w:r>
    </w:p>
    <w:p w:rsidR="00B50557" w:rsidRPr="00B50557" w:rsidRDefault="00B50557" w:rsidP="00B5055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0557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streamlit run app</w:t>
      </w:r>
      <w:r w:rsidRPr="00B5055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.</w:t>
      </w:r>
      <w:r w:rsidRPr="00B5055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 &amp; npx localtunnel --port </w:t>
      </w:r>
      <w:r w:rsidRPr="00B5055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8501</w:t>
      </w:r>
    </w:p>
    <w:p w:rsidR="00B50557" w:rsidRPr="00B50557" w:rsidRDefault="00B50557" w:rsidP="00B5055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0557" w:rsidRDefault="00B50557" w:rsidP="00B50557">
      <w:r>
        <w:t>Running this provides a URL that leads to the app.</w:t>
      </w:r>
    </w:p>
    <w:p w:rsidR="00B50557" w:rsidRDefault="00B50557" w:rsidP="004B7318">
      <w:pPr>
        <w:spacing w:after="0" w:line="240" w:lineRule="auto"/>
      </w:pPr>
      <w:r>
        <w:t>For Permanent deployment:</w:t>
      </w:r>
    </w:p>
    <w:p w:rsidR="00B50557" w:rsidRDefault="004B7318" w:rsidP="004B7318">
      <w:pPr>
        <w:spacing w:after="0" w:line="240" w:lineRule="auto"/>
      </w:pPr>
      <w:r>
        <w:t xml:space="preserve">Go to the Heroku site and login to your account. Select on create new app and connect Heroku with your github account. Deploy the app. </w:t>
      </w:r>
    </w:p>
    <w:p w:rsidR="004B7318" w:rsidRDefault="004B7318" w:rsidP="004B7318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oku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rok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57" w:rsidRDefault="004B7318" w:rsidP="004B7318">
      <w:pPr>
        <w:spacing w:after="0" w:line="240" w:lineRule="auto"/>
      </w:pPr>
      <w:r>
        <w:t xml:space="preserve">A link is provided at the completion that leads to the app. </w:t>
      </w:r>
    </w:p>
    <w:p w:rsidR="00772ECC" w:rsidRDefault="00B75718">
      <w:pPr>
        <w:pStyle w:val="Heading1"/>
        <w:numPr>
          <w:ilvl w:val="0"/>
          <w:numId w:val="2"/>
        </w:numPr>
        <w:ind w:left="630"/>
      </w:pPr>
      <w:r>
        <w:lastRenderedPageBreak/>
        <w:t>Streamlit App</w:t>
      </w:r>
    </w:p>
    <w:p w:rsidR="00B75718" w:rsidRPr="00B75718" w:rsidRDefault="00B75718" w:rsidP="00B75718">
      <w:r>
        <w:rPr>
          <w:noProof/>
          <w:lang w:val="en-IN" w:eastAsia="en-IN"/>
        </w:rPr>
        <w:drawing>
          <wp:inline distT="0" distB="0" distL="0" distR="0">
            <wp:extent cx="594360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eamli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2799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eamli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CC" w:rsidRDefault="00772ECC">
      <w:pPr>
        <w:ind w:left="720"/>
      </w:pPr>
    </w:p>
    <w:sectPr w:rsidR="00772EC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46C" w:rsidRDefault="001B146C">
      <w:pPr>
        <w:spacing w:after="0" w:line="240" w:lineRule="auto"/>
      </w:pPr>
      <w:r>
        <w:separator/>
      </w:r>
    </w:p>
  </w:endnote>
  <w:endnote w:type="continuationSeparator" w:id="0">
    <w:p w:rsidR="001B146C" w:rsidRDefault="001B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1D2EBB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46C" w:rsidRDefault="001B146C">
      <w:pPr>
        <w:spacing w:after="0" w:line="240" w:lineRule="auto"/>
      </w:pPr>
      <w:r>
        <w:separator/>
      </w:r>
    </w:p>
  </w:footnote>
  <w:footnote w:type="continuationSeparator" w:id="0">
    <w:p w:rsidR="001B146C" w:rsidRDefault="001B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4215E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502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32"/>
    <w:rsid w:val="00013532"/>
    <w:rsid w:val="000C72D5"/>
    <w:rsid w:val="001B146C"/>
    <w:rsid w:val="0029540C"/>
    <w:rsid w:val="004B7318"/>
    <w:rsid w:val="004D5A18"/>
    <w:rsid w:val="005C302E"/>
    <w:rsid w:val="00730DA2"/>
    <w:rsid w:val="00772ECC"/>
    <w:rsid w:val="00805CBF"/>
    <w:rsid w:val="00963E7D"/>
    <w:rsid w:val="00A37DAF"/>
    <w:rsid w:val="00B50557"/>
    <w:rsid w:val="00B75718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4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olab.research.google.com/drive/1b4vU7R4ggXtWNFhL03hhc19x9s-RyiEQ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2022-07-09T16:39:00Z</dcterms:created>
  <dcterms:modified xsi:type="dcterms:W3CDTF">2022-07-09T18:20:00Z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